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682EB5" w:rsidRDefault="00682EB5" w:rsidP="00913946">
            <w:pPr>
              <w:pStyle w:val="Title"/>
              <w:rPr>
                <w:sz w:val="72"/>
              </w:rPr>
            </w:pPr>
            <w:r w:rsidRPr="00682EB5">
              <w:rPr>
                <w:caps w:val="0"/>
                <w:sz w:val="72"/>
              </w:rPr>
              <w:t>{{</w:t>
            </w:r>
            <w:proofErr w:type="spellStart"/>
            <w:proofErr w:type="gramStart"/>
            <w:r w:rsidRPr="00682EB5">
              <w:rPr>
                <w:caps w:val="0"/>
                <w:sz w:val="72"/>
              </w:rPr>
              <w:t>firstname</w:t>
            </w:r>
            <w:proofErr w:type="spellEnd"/>
            <w:proofErr w:type="gramEnd"/>
            <w:r w:rsidRPr="00682EB5">
              <w:rPr>
                <w:caps w:val="0"/>
                <w:sz w:val="72"/>
              </w:rPr>
              <w:t xml:space="preserve">}} </w:t>
            </w:r>
            <w:r w:rsidRPr="00682EB5">
              <w:rPr>
                <w:rStyle w:val="IntenseEmphasis"/>
                <w:caps w:val="0"/>
                <w:sz w:val="72"/>
              </w:rPr>
              <w:t>{{</w:t>
            </w:r>
            <w:proofErr w:type="spellStart"/>
            <w:proofErr w:type="gramStart"/>
            <w:r w:rsidRPr="00682EB5">
              <w:rPr>
                <w:rStyle w:val="IntenseEmphasis"/>
                <w:caps w:val="0"/>
                <w:sz w:val="72"/>
              </w:rPr>
              <w:t>lastname</w:t>
            </w:r>
            <w:proofErr w:type="spellEnd"/>
            <w:proofErr w:type="gramEnd"/>
            <w:r w:rsidRPr="00682EB5">
              <w:rPr>
                <w:rStyle w:val="IntenseEmphasis"/>
                <w:caps w:val="0"/>
                <w:sz w:val="72"/>
              </w:rPr>
              <w:t>}}</w:t>
            </w:r>
          </w:p>
          <w:p w:rsidR="00692703" w:rsidRPr="00CF1A49" w:rsidRDefault="00EE2C31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A4970CB0C19749F3B7BF8D587426E50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356DA823D1F425D992EABE102775B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A2D27">
              <w:t>{{mobile}}</w:t>
            </w:r>
          </w:p>
          <w:p w:rsidR="00692703" w:rsidRPr="00CF1A49" w:rsidRDefault="008A2D27" w:rsidP="00FB51F3">
            <w:pPr>
              <w:pStyle w:val="ContactInfoEmphasis"/>
              <w:contextualSpacing w:val="0"/>
            </w:pPr>
            <w:r>
              <w:t>{{email}}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C0AD92A5010433ABCD4AD1B4AF3614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E385390EC52D43FE991688C3310E90D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B8795028F4B4CC998188C7D3753F63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95A7770564474FFA952B94C669DD69F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4422D1">
            <w:pPr>
              <w:contextualSpacing w:val="0"/>
            </w:pPr>
          </w:p>
        </w:tc>
      </w:tr>
    </w:tbl>
    <w:p w:rsidR="004E01EB" w:rsidRPr="00CF1A49" w:rsidRDefault="00FB51F3" w:rsidP="004E01EB">
      <w:pPr>
        <w:pStyle w:val="Heading1"/>
      </w:pPr>
      <w:r>
        <w:t>Achievements</w:t>
      </w:r>
      <w:bookmarkStart w:id="0" w:name="_GoBack"/>
      <w:bookmarkEnd w:id="0"/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E3120" w:rsidRPr="00CF1A49" w:rsidRDefault="008A2D27" w:rsidP="00596C65">
            <w:pPr>
              <w:contextualSpacing w:val="0"/>
            </w:pPr>
            <w:r>
              <w:t>{{achievements}}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AC37400AF43487D8223CAE36D23598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7538DC" w:rsidRPr="00CF1A49" w:rsidRDefault="008A2D27" w:rsidP="00B61FC5">
            <w:r>
              <w:t>{{education}}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596C65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BA389B1979FE435BAF9D1A0C02A0116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8A2D27">
        <w:trPr>
          <w:trHeight w:val="427"/>
        </w:trPr>
        <w:tc>
          <w:tcPr>
            <w:tcW w:w="4675" w:type="dxa"/>
          </w:tcPr>
          <w:p w:rsidR="00596C65" w:rsidRPr="006E1507" w:rsidRDefault="008A2D27" w:rsidP="008A2D2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{{skill}}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8A2D27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8FFA5E1A3CC74BC9AE58D637C4965198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8A2D27" w:rsidP="00B61FC5">
      <w:r>
        <w:t>{{</w:t>
      </w:r>
      <w:proofErr w:type="gramStart"/>
      <w:r>
        <w:t>hobbies</w:t>
      </w:r>
      <w:proofErr w:type="gramEnd"/>
      <w:r>
        <w:t>}}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31" w:rsidRDefault="00EE2C31" w:rsidP="0068194B">
      <w:r>
        <w:separator/>
      </w:r>
    </w:p>
    <w:p w:rsidR="00EE2C31" w:rsidRDefault="00EE2C31"/>
    <w:p w:rsidR="00EE2C31" w:rsidRDefault="00EE2C31"/>
  </w:endnote>
  <w:endnote w:type="continuationSeparator" w:id="0">
    <w:p w:rsidR="00EE2C31" w:rsidRDefault="00EE2C31" w:rsidP="0068194B">
      <w:r>
        <w:continuationSeparator/>
      </w:r>
    </w:p>
    <w:p w:rsidR="00EE2C31" w:rsidRDefault="00EE2C31"/>
    <w:p w:rsidR="00EE2C31" w:rsidRDefault="00EE2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31" w:rsidRDefault="00EE2C31" w:rsidP="0068194B">
      <w:r>
        <w:separator/>
      </w:r>
    </w:p>
    <w:p w:rsidR="00EE2C31" w:rsidRDefault="00EE2C31"/>
    <w:p w:rsidR="00EE2C31" w:rsidRDefault="00EE2C31"/>
  </w:footnote>
  <w:footnote w:type="continuationSeparator" w:id="0">
    <w:p w:rsidR="00EE2C31" w:rsidRDefault="00EE2C31" w:rsidP="0068194B">
      <w:r>
        <w:continuationSeparator/>
      </w:r>
    </w:p>
    <w:p w:rsidR="00EE2C31" w:rsidRDefault="00EE2C31"/>
    <w:p w:rsidR="00EE2C31" w:rsidRDefault="00EE2C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D962AE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A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22E"/>
    <w:rsid w:val="00275EAE"/>
    <w:rsid w:val="00294998"/>
    <w:rsid w:val="00297F18"/>
    <w:rsid w:val="002A1945"/>
    <w:rsid w:val="002B2958"/>
    <w:rsid w:val="002B3FC8"/>
    <w:rsid w:val="002D23C5"/>
    <w:rsid w:val="002D6137"/>
    <w:rsid w:val="002E63A6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22D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6C65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2EB5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2D2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19A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FC5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A68"/>
    <w:rsid w:val="00EC1351"/>
    <w:rsid w:val="00EC4CBF"/>
    <w:rsid w:val="00EE2C31"/>
    <w:rsid w:val="00EE2CA8"/>
    <w:rsid w:val="00EF17E8"/>
    <w:rsid w:val="00EF51D9"/>
    <w:rsid w:val="00F130DD"/>
    <w:rsid w:val="00F24884"/>
    <w:rsid w:val="00F476C4"/>
    <w:rsid w:val="00F61DF9"/>
    <w:rsid w:val="00F72D14"/>
    <w:rsid w:val="00F81960"/>
    <w:rsid w:val="00F8769D"/>
    <w:rsid w:val="00F9350C"/>
    <w:rsid w:val="00F94EB5"/>
    <w:rsid w:val="00F9624D"/>
    <w:rsid w:val="00FB31C1"/>
    <w:rsid w:val="00FB51F3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A70D3-05F2-4490-987B-A1BDDB9F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12-09-2020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70CB0C19749F3B7BF8D587426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E6921-7196-41FB-9ED6-3816BC32A9B2}"/>
      </w:docPartPr>
      <w:docPartBody>
        <w:p w:rsidR="00257BA0" w:rsidRDefault="00C1209C">
          <w:pPr>
            <w:pStyle w:val="A4970CB0C19749F3B7BF8D587426E500"/>
          </w:pPr>
          <w:r w:rsidRPr="00CF1A49">
            <w:t>Address</w:t>
          </w:r>
        </w:p>
      </w:docPartBody>
    </w:docPart>
    <w:docPart>
      <w:docPartPr>
        <w:name w:val="5356DA823D1F425D992EABE10277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3FDCE-1598-4975-B837-04C00BDAE6DA}"/>
      </w:docPartPr>
      <w:docPartBody>
        <w:p w:rsidR="00257BA0" w:rsidRDefault="00C1209C">
          <w:pPr>
            <w:pStyle w:val="5356DA823D1F425D992EABE102775BA0"/>
          </w:pPr>
          <w:r w:rsidRPr="00CF1A49">
            <w:t>·</w:t>
          </w:r>
        </w:p>
      </w:docPartBody>
    </w:docPart>
    <w:docPart>
      <w:docPartPr>
        <w:name w:val="3C0AD92A5010433ABCD4AD1B4AF36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85D33-F630-4384-80DA-933C5B2D18E0}"/>
      </w:docPartPr>
      <w:docPartBody>
        <w:p w:rsidR="00257BA0" w:rsidRDefault="00C1209C">
          <w:pPr>
            <w:pStyle w:val="3C0AD92A5010433ABCD4AD1B4AF36142"/>
          </w:pPr>
          <w:r w:rsidRPr="00CF1A49">
            <w:t>·</w:t>
          </w:r>
        </w:p>
      </w:docPartBody>
    </w:docPart>
    <w:docPart>
      <w:docPartPr>
        <w:name w:val="E385390EC52D43FE991688C3310E9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CF4B-75F0-46AD-9CB9-D4481C1AB509}"/>
      </w:docPartPr>
      <w:docPartBody>
        <w:p w:rsidR="00257BA0" w:rsidRDefault="00C1209C">
          <w:pPr>
            <w:pStyle w:val="E385390EC52D43FE991688C3310E90D7"/>
          </w:pPr>
          <w:r w:rsidRPr="00CF1A49">
            <w:t>LinkedIn Profile</w:t>
          </w:r>
        </w:p>
      </w:docPartBody>
    </w:docPart>
    <w:docPart>
      <w:docPartPr>
        <w:name w:val="AB8795028F4B4CC998188C7D3753F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4F00-1C13-4F49-85A3-E908904A0286}"/>
      </w:docPartPr>
      <w:docPartBody>
        <w:p w:rsidR="00257BA0" w:rsidRDefault="00C1209C">
          <w:pPr>
            <w:pStyle w:val="AB8795028F4B4CC998188C7D3753F639"/>
          </w:pPr>
          <w:r w:rsidRPr="00CF1A49">
            <w:t>·</w:t>
          </w:r>
        </w:p>
      </w:docPartBody>
    </w:docPart>
    <w:docPart>
      <w:docPartPr>
        <w:name w:val="95A7770564474FFA952B94C669DD6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9AA63-B58B-4FA3-8FFD-7A7DF4DD1336}"/>
      </w:docPartPr>
      <w:docPartBody>
        <w:p w:rsidR="00257BA0" w:rsidRDefault="00C1209C">
          <w:pPr>
            <w:pStyle w:val="95A7770564474FFA952B94C669DD69F7"/>
          </w:pPr>
          <w:r w:rsidRPr="00CF1A49">
            <w:t>Twitter/Blog/Portfolio</w:t>
          </w:r>
        </w:p>
      </w:docPartBody>
    </w:docPart>
    <w:docPart>
      <w:docPartPr>
        <w:name w:val="7AC37400AF43487D8223CAE36D235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C8E6-9AD1-4D8B-A11C-81B159FC88EA}"/>
      </w:docPartPr>
      <w:docPartBody>
        <w:p w:rsidR="00257BA0" w:rsidRDefault="00C1209C">
          <w:pPr>
            <w:pStyle w:val="7AC37400AF43487D8223CAE36D23598F"/>
          </w:pPr>
          <w:r w:rsidRPr="00CF1A49">
            <w:t>Education</w:t>
          </w:r>
        </w:p>
      </w:docPartBody>
    </w:docPart>
    <w:docPart>
      <w:docPartPr>
        <w:name w:val="BA389B1979FE435BAF9D1A0C02A0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3203D-967E-4686-9C49-22238D5EF9AA}"/>
      </w:docPartPr>
      <w:docPartBody>
        <w:p w:rsidR="00257BA0" w:rsidRDefault="00C1209C">
          <w:pPr>
            <w:pStyle w:val="BA389B1979FE435BAF9D1A0C02A01166"/>
          </w:pPr>
          <w:r w:rsidRPr="00CF1A49">
            <w:t>Skills</w:t>
          </w:r>
        </w:p>
      </w:docPartBody>
    </w:docPart>
    <w:docPart>
      <w:docPartPr>
        <w:name w:val="8FFA5E1A3CC74BC9AE58D637C4965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AD1E-8EE2-425D-8297-0BE760ED28AE}"/>
      </w:docPartPr>
      <w:docPartBody>
        <w:p w:rsidR="00257BA0" w:rsidRDefault="00C1209C">
          <w:pPr>
            <w:pStyle w:val="8FFA5E1A3CC74BC9AE58D637C496519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9C"/>
    <w:rsid w:val="00257BA0"/>
    <w:rsid w:val="00656EB7"/>
    <w:rsid w:val="009E55B4"/>
    <w:rsid w:val="00C1209C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B9DE3A05E64B7C98BFB84BF4E09E9F">
    <w:name w:val="CFB9DE3A05E64B7C98BFB84BF4E09E9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A7AB8CC512D49498105D1FC545CE137">
    <w:name w:val="0A7AB8CC512D49498105D1FC545CE137"/>
  </w:style>
  <w:style w:type="paragraph" w:customStyle="1" w:styleId="A4970CB0C19749F3B7BF8D587426E500">
    <w:name w:val="A4970CB0C19749F3B7BF8D587426E500"/>
  </w:style>
  <w:style w:type="paragraph" w:customStyle="1" w:styleId="5356DA823D1F425D992EABE102775BA0">
    <w:name w:val="5356DA823D1F425D992EABE102775BA0"/>
  </w:style>
  <w:style w:type="paragraph" w:customStyle="1" w:styleId="D1B402D8B02C4814A9BADF5B6E98BB6D">
    <w:name w:val="D1B402D8B02C4814A9BADF5B6E98BB6D"/>
  </w:style>
  <w:style w:type="paragraph" w:customStyle="1" w:styleId="C70547BA55674652AAB6F7FEEFFBAD7A">
    <w:name w:val="C70547BA55674652AAB6F7FEEFFBAD7A"/>
  </w:style>
  <w:style w:type="paragraph" w:customStyle="1" w:styleId="3C0AD92A5010433ABCD4AD1B4AF36142">
    <w:name w:val="3C0AD92A5010433ABCD4AD1B4AF36142"/>
  </w:style>
  <w:style w:type="paragraph" w:customStyle="1" w:styleId="E385390EC52D43FE991688C3310E90D7">
    <w:name w:val="E385390EC52D43FE991688C3310E90D7"/>
  </w:style>
  <w:style w:type="paragraph" w:customStyle="1" w:styleId="AB8795028F4B4CC998188C7D3753F639">
    <w:name w:val="AB8795028F4B4CC998188C7D3753F639"/>
  </w:style>
  <w:style w:type="paragraph" w:customStyle="1" w:styleId="95A7770564474FFA952B94C669DD69F7">
    <w:name w:val="95A7770564474FFA952B94C669DD69F7"/>
  </w:style>
  <w:style w:type="paragraph" w:customStyle="1" w:styleId="CEA6E307E19D4916B8CB4C9960DFBEDF">
    <w:name w:val="CEA6E307E19D4916B8CB4C9960DFBEDF"/>
  </w:style>
  <w:style w:type="paragraph" w:customStyle="1" w:styleId="FC27F634A78A40409466E55A8BB03FA2">
    <w:name w:val="FC27F634A78A40409466E55A8BB03FA2"/>
  </w:style>
  <w:style w:type="paragraph" w:customStyle="1" w:styleId="DEEB693E06EB48FBA2CA30EEC4CF13BD">
    <w:name w:val="DEEB693E06EB48FBA2CA30EEC4CF13BD"/>
  </w:style>
  <w:style w:type="paragraph" w:customStyle="1" w:styleId="B6791AFA351D454586ECFD489D18516C">
    <w:name w:val="B6791AFA351D454586ECFD489D18516C"/>
  </w:style>
  <w:style w:type="paragraph" w:customStyle="1" w:styleId="23B946B35221428AA752865C88F6CC26">
    <w:name w:val="23B946B35221428AA752865C88F6CC2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C6DF94D0FAB47089774FBC5F9D5536B">
    <w:name w:val="6C6DF94D0FAB47089774FBC5F9D5536B"/>
  </w:style>
  <w:style w:type="paragraph" w:customStyle="1" w:styleId="26DF6ECEC90E4EFB9E93560809AC198C">
    <w:name w:val="26DF6ECEC90E4EFB9E93560809AC198C"/>
  </w:style>
  <w:style w:type="paragraph" w:customStyle="1" w:styleId="8865A996E36C44E7A2691A0FAF7D4A9E">
    <w:name w:val="8865A996E36C44E7A2691A0FAF7D4A9E"/>
  </w:style>
  <w:style w:type="paragraph" w:customStyle="1" w:styleId="EBA320E802504C9F9F100814FEE5B634">
    <w:name w:val="EBA320E802504C9F9F100814FEE5B634"/>
  </w:style>
  <w:style w:type="paragraph" w:customStyle="1" w:styleId="1E80AABA78F747E68CE4C0E85CE19B8D">
    <w:name w:val="1E80AABA78F747E68CE4C0E85CE19B8D"/>
  </w:style>
  <w:style w:type="paragraph" w:customStyle="1" w:styleId="F4EE3A510BAC4DDD80F419BAFE41D014">
    <w:name w:val="F4EE3A510BAC4DDD80F419BAFE41D014"/>
  </w:style>
  <w:style w:type="paragraph" w:customStyle="1" w:styleId="DFAE2BC095F1455AAE7EFA335D997DAB">
    <w:name w:val="DFAE2BC095F1455AAE7EFA335D997DAB"/>
  </w:style>
  <w:style w:type="paragraph" w:customStyle="1" w:styleId="7AC37400AF43487D8223CAE36D23598F">
    <w:name w:val="7AC37400AF43487D8223CAE36D23598F"/>
  </w:style>
  <w:style w:type="paragraph" w:customStyle="1" w:styleId="3DC75ECD30CA48FE9F5052A3D4F6BA74">
    <w:name w:val="3DC75ECD30CA48FE9F5052A3D4F6BA74"/>
  </w:style>
  <w:style w:type="paragraph" w:customStyle="1" w:styleId="703E75169F2F49D1BD1AFC9CC2E9C870">
    <w:name w:val="703E75169F2F49D1BD1AFC9CC2E9C870"/>
  </w:style>
  <w:style w:type="paragraph" w:customStyle="1" w:styleId="5C6A5FEEB5CF4DCD9DB976EA1CC85AA5">
    <w:name w:val="5C6A5FEEB5CF4DCD9DB976EA1CC85AA5"/>
  </w:style>
  <w:style w:type="paragraph" w:customStyle="1" w:styleId="C9FDBB1EA37842498CBA67940DA8A901">
    <w:name w:val="C9FDBB1EA37842498CBA67940DA8A901"/>
  </w:style>
  <w:style w:type="paragraph" w:customStyle="1" w:styleId="D4755C25F7A1494CAE8E981EB3647F3C">
    <w:name w:val="D4755C25F7A1494CAE8E981EB3647F3C"/>
  </w:style>
  <w:style w:type="paragraph" w:customStyle="1" w:styleId="053F199FF8694BDFB87AF9936555A1ED">
    <w:name w:val="053F199FF8694BDFB87AF9936555A1ED"/>
  </w:style>
  <w:style w:type="paragraph" w:customStyle="1" w:styleId="F8FD4C3EC6DD41D593D95EEFC58CDA71">
    <w:name w:val="F8FD4C3EC6DD41D593D95EEFC58CDA71"/>
  </w:style>
  <w:style w:type="paragraph" w:customStyle="1" w:styleId="FDE3976C68A7403598F5B17BB0235C31">
    <w:name w:val="FDE3976C68A7403598F5B17BB0235C31"/>
  </w:style>
  <w:style w:type="paragraph" w:customStyle="1" w:styleId="12E1B70B94E946BFBC7A897C131C5F5E">
    <w:name w:val="12E1B70B94E946BFBC7A897C131C5F5E"/>
  </w:style>
  <w:style w:type="paragraph" w:customStyle="1" w:styleId="B539FABF653A4829A9303EF5B1C1297F">
    <w:name w:val="B539FABF653A4829A9303EF5B1C1297F"/>
  </w:style>
  <w:style w:type="paragraph" w:customStyle="1" w:styleId="BA389B1979FE435BAF9D1A0C02A01166">
    <w:name w:val="BA389B1979FE435BAF9D1A0C02A01166"/>
  </w:style>
  <w:style w:type="paragraph" w:customStyle="1" w:styleId="9FD1B8E92D5B483BB34D4F6742669286">
    <w:name w:val="9FD1B8E92D5B483BB34D4F6742669286"/>
  </w:style>
  <w:style w:type="paragraph" w:customStyle="1" w:styleId="2DB722100D8E468CA6B7BA9D555E2870">
    <w:name w:val="2DB722100D8E468CA6B7BA9D555E2870"/>
  </w:style>
  <w:style w:type="paragraph" w:customStyle="1" w:styleId="328B77F273DE43BCB59AF852EAA60FF4">
    <w:name w:val="328B77F273DE43BCB59AF852EAA60FF4"/>
  </w:style>
  <w:style w:type="paragraph" w:customStyle="1" w:styleId="71BD8DE2E4D64B7B888B1276D816BA26">
    <w:name w:val="71BD8DE2E4D64B7B888B1276D816BA26"/>
  </w:style>
  <w:style w:type="paragraph" w:customStyle="1" w:styleId="7B59C527A9F54CB397CDB2DF103DED14">
    <w:name w:val="7B59C527A9F54CB397CDB2DF103DED14"/>
  </w:style>
  <w:style w:type="paragraph" w:customStyle="1" w:styleId="8FFA5E1A3CC74BC9AE58D637C4965198">
    <w:name w:val="8FFA5E1A3CC74BC9AE58D637C4965198"/>
  </w:style>
  <w:style w:type="paragraph" w:customStyle="1" w:styleId="EAC0D768379645F18C7054DCCD748723">
    <w:name w:val="EAC0D768379645F18C7054DCCD748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GEO12-09-2020</dc:creator>
  <cp:keywords/>
  <dc:description/>
  <cp:lastModifiedBy>Microsoft account</cp:lastModifiedBy>
  <cp:revision>7</cp:revision>
  <dcterms:created xsi:type="dcterms:W3CDTF">2021-04-17T03:35:00Z</dcterms:created>
  <dcterms:modified xsi:type="dcterms:W3CDTF">2021-05-05T20:33:00Z</dcterms:modified>
  <cp:category/>
</cp:coreProperties>
</file>