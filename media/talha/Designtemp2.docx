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DB0934" w:rsidP="00523479">
            <w:pPr>
              <w:pStyle w:val="Initials"/>
            </w:pPr>
            <w:sdt>
              <w:sdtPr>
                <w:alias w:val="Your initials:"/>
                <w:tag w:val="Your initials:"/>
                <w:id w:val="1294946935"/>
                <w:placeholder>
                  <w:docPart w:val="3525E97960594F15B5F89C2F16FB1E6F"/>
                </w:placeholder>
                <w:temporary/>
                <w:showingPlcHdr/>
                <w15:appearance w15:val="hidden"/>
              </w:sdtPr>
              <w:sdtEndPr/>
              <w:sdtContent>
                <w:r w:rsidR="00772919">
                  <w:t>YN</w:t>
                </w:r>
              </w:sdtContent>
            </w:sdt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C3BC9F4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906BEE" w:rsidRDefault="00DB0934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BC08A93D5254F14A251F999F2F81E7F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3D755E" w:rsidP="003D755E">
            <w:r>
              <w:t>{{objective}}</w:t>
            </w:r>
          </w:p>
          <w:p w:rsidR="002C2CDD" w:rsidRPr="00906BEE" w:rsidRDefault="00DB0934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5758F778A0041868E1A8FEE0D810D1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Pr="00906BEE" w:rsidRDefault="00D1103C" w:rsidP="00D1103C">
            <w:r>
              <w:t>{{skill}}</w:t>
            </w:r>
            <w:r w:rsidR="00E73CB1">
              <w:t xml:space="preserve">  {{companylocation}}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DB0934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62F26A419A63418491F065EE6F4468EE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1103C">
                        <w:t>{{</w:t>
                      </w:r>
                      <w:r w:rsidR="00D1103C">
                        <w:rPr>
                          <w:caps w:val="0"/>
                        </w:rPr>
                        <w:t>firstname</w:t>
                      </w:r>
                      <w:r w:rsidR="00D1103C">
                        <w:t>}} {{</w:t>
                      </w:r>
                      <w:r w:rsidR="00D1103C">
                        <w:rPr>
                          <w:caps w:val="0"/>
                        </w:rPr>
                        <w:t>lastname</w:t>
                      </w:r>
                      <w:r w:rsidR="00D1103C">
                        <w:t>}}</w:t>
                      </w:r>
                    </w:sdtContent>
                  </w:sdt>
                </w:p>
                <w:p w:rsidR="00906BEE" w:rsidRPr="00906BEE" w:rsidRDefault="00DB0934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A6949984677C43EF8797878313791DE3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Profession or Industry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C8ED0E81926543B6AE1C66036B6AD4CD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DB0934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FFDC2CE948694278B1C539D52FAF46E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D1103C" w:rsidP="007569C1">
            <w:r>
              <w:t>{{experience}}</w:t>
            </w:r>
          </w:p>
          <w:p w:rsidR="002C2CDD" w:rsidRPr="00906BEE" w:rsidRDefault="00DB0934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BCA304A4C0CD4FA0ACCDE85570C6837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F2714A" w:rsidP="007569C1">
            <w:pPr>
              <w:pStyle w:val="Heading4"/>
            </w:pPr>
            <w:r>
              <w:rPr>
                <w:caps w:val="0"/>
              </w:rPr>
              <w:t>{{degreename1}}</w:t>
            </w:r>
            <w:r w:rsidRPr="00906BEE">
              <w:rPr>
                <w:caps w:val="0"/>
              </w:rPr>
              <w:t xml:space="preserve"> • </w:t>
            </w:r>
            <w:r>
              <w:rPr>
                <w:caps w:val="0"/>
              </w:rPr>
              <w:t>{{startdate1}}-{{enddate1}}</w:t>
            </w:r>
            <w:r w:rsidRPr="00906BEE">
              <w:rPr>
                <w:caps w:val="0"/>
              </w:rPr>
              <w:t xml:space="preserve"> • </w:t>
            </w:r>
            <w:r>
              <w:rPr>
                <w:caps w:val="0"/>
              </w:rPr>
              <w:t>{{collegename}}</w:t>
            </w:r>
          </w:p>
          <w:p w:rsidR="002C2CDD" w:rsidRDefault="00FF7750" w:rsidP="007569C1">
            <w:r>
              <w:t>{{marks</w:t>
            </w:r>
            <w:r w:rsidR="00F2714A">
              <w:t>}}</w:t>
            </w:r>
          </w:p>
          <w:p w:rsidR="00F2714A" w:rsidRPr="00906BEE" w:rsidRDefault="00F2714A" w:rsidP="007569C1"/>
          <w:p w:rsidR="00F2714A" w:rsidRPr="00F2714A" w:rsidRDefault="00F2714A" w:rsidP="00427F57">
            <w:pPr>
              <w:spacing w:line="240" w:lineRule="auto"/>
              <w:rPr>
                <w:b/>
              </w:rPr>
            </w:pPr>
            <w:r>
              <w:rPr>
                <w:b/>
              </w:rPr>
              <w:t>{{degreename2}} • {{startdate2}}-{{enddate2</w:t>
            </w:r>
            <w:r w:rsidRPr="00F2714A">
              <w:rPr>
                <w:b/>
              </w:rPr>
              <w:t>}} • {{</w:t>
            </w:r>
            <w:r>
              <w:rPr>
                <w:b/>
              </w:rPr>
              <w:t>university</w:t>
            </w:r>
            <w:r w:rsidRPr="00F2714A">
              <w:rPr>
                <w:b/>
              </w:rPr>
              <w:t>name}}</w:t>
            </w:r>
          </w:p>
          <w:p w:rsidR="00427F57" w:rsidRDefault="00F2714A" w:rsidP="00427F57">
            <w:pPr>
              <w:spacing w:line="240" w:lineRule="auto"/>
            </w:pPr>
            <w:r>
              <w:t>{{</w:t>
            </w:r>
            <w:r w:rsidR="00BD4F60">
              <w:t>cgpa</w:t>
            </w:r>
            <w:r w:rsidR="00C302D6">
              <w:t>s</w:t>
            </w:r>
            <w:bookmarkStart w:id="0" w:name="_GoBack"/>
            <w:bookmarkEnd w:id="0"/>
            <w:r>
              <w:t>}}</w:t>
            </w:r>
          </w:p>
          <w:p w:rsidR="00F2714A" w:rsidRPr="00906BEE" w:rsidRDefault="00F2714A" w:rsidP="00427F57">
            <w:pPr>
              <w:spacing w:line="240" w:lineRule="auto"/>
            </w:pPr>
          </w:p>
          <w:p w:rsidR="002C2CDD" w:rsidRPr="00906BEE" w:rsidRDefault="00427F57" w:rsidP="00427F57">
            <w:pPr>
              <w:pStyle w:val="Heading3"/>
              <w:spacing w:before="0" w:after="0" w:line="240" w:lineRule="auto"/>
            </w:pPr>
            <w:r>
              <w:t>Description</w:t>
            </w:r>
          </w:p>
          <w:p w:rsidR="00741125" w:rsidRDefault="00427F57" w:rsidP="00427F57">
            <w:r>
              <w:t>{{description}}</w:t>
            </w:r>
          </w:p>
          <w:p w:rsidR="00427F57" w:rsidRDefault="00427F57" w:rsidP="00427F57"/>
          <w:p w:rsidR="00427F57" w:rsidRPr="00906BEE" w:rsidRDefault="00427F57" w:rsidP="00427F57">
            <w:pPr>
              <w:pStyle w:val="Heading3"/>
              <w:spacing w:before="0" w:after="0" w:line="240" w:lineRule="auto"/>
            </w:pPr>
            <w:r>
              <w:t>references</w:t>
            </w:r>
          </w:p>
          <w:p w:rsidR="00427F57" w:rsidRDefault="00427F57" w:rsidP="00427F57">
            <w:r>
              <w:rPr>
                <w:rFonts w:ascii="Verdana" w:hAnsi="Verdana" w:cs="Verdana"/>
              </w:rPr>
              <w:t>References available on request</w:t>
            </w:r>
            <w:r>
              <w:t xml:space="preserve"> </w:t>
            </w:r>
          </w:p>
          <w:p w:rsidR="00427F57" w:rsidRDefault="00427F57" w:rsidP="00427F57"/>
          <w:p w:rsidR="00427F57" w:rsidRPr="00906BEE" w:rsidRDefault="00427F57" w:rsidP="00427F57"/>
        </w:tc>
      </w:tr>
    </w:tbl>
    <w:p w:rsidR="00D1103C" w:rsidRDefault="00D1103C" w:rsidP="00E22E87">
      <w:pPr>
        <w:pStyle w:val="NoSpacing"/>
      </w:pPr>
    </w:p>
    <w:p w:rsidR="00D1103C" w:rsidRDefault="00D1103C" w:rsidP="00E22E87">
      <w:pPr>
        <w:pStyle w:val="NoSpacing"/>
      </w:pPr>
    </w:p>
    <w:p w:rsidR="00D1103C" w:rsidRDefault="00D1103C" w:rsidP="00E22E87">
      <w:pPr>
        <w:pStyle w:val="NoSpacing"/>
      </w:pPr>
    </w:p>
    <w:tbl>
      <w:tblPr>
        <w:tblW w:w="3750" w:type="pct"/>
        <w:tblLayout w:type="fixed"/>
        <w:tblLook w:val="04A0" w:firstRow="1" w:lastRow="0" w:firstColumn="1" w:lastColumn="0" w:noHBand="0" w:noVBand="1"/>
        <w:tblDescription w:val="Footer layout table for contact Information"/>
      </w:tblPr>
      <w:tblGrid>
        <w:gridCol w:w="2628"/>
        <w:gridCol w:w="2628"/>
        <w:gridCol w:w="2628"/>
      </w:tblGrid>
      <w:tr w:rsidR="00427F57" w:rsidTr="00427F57">
        <w:tc>
          <w:tcPr>
            <w:tcW w:w="2628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:rsidR="00427F57" w:rsidRDefault="00427F57" w:rsidP="004A21F1">
            <w:pPr>
              <w:pStyle w:val="Footer"/>
            </w:pPr>
            <w:r w:rsidRPr="00CA3DF1">
              <w:rPr>
                <w:noProof/>
              </w:rPr>
              <mc:AlternateContent>
                <mc:Choice Requires="wpg">
                  <w:drawing>
                    <wp:inline distT="0" distB="0" distL="0" distR="0" wp14:anchorId="1FA7AC60" wp14:editId="7E8CB1AB">
                      <wp:extent cx="329184" cy="329184"/>
                      <wp:effectExtent l="0" t="0" r="0" b="0"/>
                      <wp:docPr id="27" name="Group 102">
                        <a:extLst xmlns:a="http://schemas.openxmlformats.org/drawingml/2006/main"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30" name="Freeform 30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Isosceles Triangle 33" descr="email icon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DBFE7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  <o:lock v:ext="edit" aspectratio="t"/>
  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  <v:stroke joinstyle="miter"/>
                      </v:oval>
  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8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:rsidR="00427F57" w:rsidRDefault="00427F57" w:rsidP="004A21F1">
            <w:pPr>
              <w:pStyle w:val="Footer"/>
            </w:pPr>
            <w:r w:rsidRPr="00C2098A">
              <w:rPr>
                <w:noProof/>
              </w:rPr>
              <mc:AlternateContent>
                <mc:Choice Requires="wpg">
                  <w:drawing>
                    <wp:inline distT="0" distB="0" distL="0" distR="0" wp14:anchorId="7688E24E" wp14:editId="7C5ECDD5">
                      <wp:extent cx="329184" cy="329184"/>
                      <wp:effectExtent l="0" t="0" r="13970" b="13970"/>
                      <wp:docPr id="23" name="Group 10">
                        <a:extLst xmlns:a="http://schemas.openxmlformats.org/drawingml/2006/main"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24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Telephone symbol" descr="Phone ic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159C4E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BnydMWfxEAAANeAAAOAAAAAAAAAAAAAAAAAC4CAABkcnMvZTJvRG9jLnhtbFBLAQIt&#10;ABQABgAIAAAAIQBoRxvQ2AAAAAMBAAAPAAAAAAAAAAAAAAAAANkTAABkcnMvZG93bnJldi54bWxQ&#10;SwUGAAAAAAQABADzAAAA3hQAAAAA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5Hn8IA&#10;AADbAAAADwAAAGRycy9kb3ducmV2LnhtbESPQWvCQBSE7wX/w/KE3upGaa1E1yCB0vYiaMXzI/tM&#10;gtn30uyapP++KxR6HGbmG2aTja5RPXW+FjYwnyWgiAuxNZcGTl9vTytQPiBbbITJwA95yLaThw2m&#10;VgY+UH8MpYoQ9ikaqEJoU619UZFDP5OWOHoX6RyGKLtS2w6HCHeNXiTJUjusOS5U2FJeUXE93pwB&#10;W1h6kfebfLrVqzvn38le9MmYx+m4W4MKNIb/8F/7wxpYPMP9S/wB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kefwgAAANsAAAAPAAAAAAAAAAAAAAAAAJgCAABkcnMvZG93&#10;bnJldi54bWxQSwUGAAAAAAQABAD1AAAAhwM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UV8UA&#10;AADbAAAADwAAAGRycy9kb3ducmV2LnhtbESPQWvCQBSE70L/w/IKvUizqdokpK6ipaKH9qD1Bzyy&#10;r0kw+zbsbjX++25B8DjMzDfMfDmYTpzJ+daygpckBUFcWd1yreD4vXkuQPiArLGzTAqu5GG5eBjN&#10;sdT2wns6H0ItIoR9iQqaEPpSSl81ZNAntieO3o91BkOUrpba4SXCTScnaZpJgy3HhQZ7em+oOh1+&#10;jYKx/DptZ8epLPTn+iMrQu72m1ypp8dh9QYi0BDu4Vt7pxVMXuH/S/w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RRX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8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:rsidR="00427F57" w:rsidRDefault="00427F57" w:rsidP="004A21F1">
            <w:pPr>
              <w:pStyle w:val="Footer"/>
            </w:pPr>
            <w:r w:rsidRPr="00C2098A">
              <w:rPr>
                <w:noProof/>
              </w:rPr>
              <mc:AlternateContent>
                <mc:Choice Requires="wpg">
                  <w:drawing>
                    <wp:inline distT="0" distB="0" distL="0" distR="0" wp14:anchorId="5C0B5C30" wp14:editId="3ADC885C">
                      <wp:extent cx="329184" cy="329184"/>
                      <wp:effectExtent l="0" t="0" r="13970" b="13970"/>
                      <wp:docPr id="37" name="Group 10">
                        <a:extLst xmlns:a="http://schemas.openxmlformats.org/drawingml/2006/main"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38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Telephone symbol" descr="Phone ic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E6EAA4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27F57" w:rsidTr="00427F57">
        <w:tc>
          <w:tcPr>
            <w:tcW w:w="2628" w:type="dxa"/>
            <w:tcMar>
              <w:top w:w="144" w:type="dxa"/>
              <w:left w:w="115" w:type="dxa"/>
              <w:right w:w="115" w:type="dxa"/>
            </w:tcMar>
          </w:tcPr>
          <w:p w:rsidR="00427F57" w:rsidRPr="00CA3DF1" w:rsidRDefault="00427F57" w:rsidP="00D1103C">
            <w:pPr>
              <w:pStyle w:val="Footer"/>
            </w:pPr>
            <w:r>
              <w:rPr>
                <w:caps w:val="0"/>
              </w:rPr>
              <w:t>{{email}}</w:t>
            </w:r>
          </w:p>
        </w:tc>
        <w:tc>
          <w:tcPr>
            <w:tcW w:w="2628" w:type="dxa"/>
            <w:tcMar>
              <w:top w:w="144" w:type="dxa"/>
              <w:left w:w="115" w:type="dxa"/>
              <w:right w:w="115" w:type="dxa"/>
            </w:tcMar>
          </w:tcPr>
          <w:p w:rsidR="00427F57" w:rsidRPr="00C2098A" w:rsidRDefault="00427F57" w:rsidP="00427F57">
            <w:pPr>
              <w:pStyle w:val="Footer"/>
            </w:pPr>
            <w:r>
              <w:rPr>
                <w:caps w:val="0"/>
              </w:rPr>
              <w:t>{{address}}</w:t>
            </w:r>
          </w:p>
        </w:tc>
        <w:tc>
          <w:tcPr>
            <w:tcW w:w="2628" w:type="dxa"/>
            <w:tcMar>
              <w:top w:w="144" w:type="dxa"/>
              <w:left w:w="115" w:type="dxa"/>
              <w:right w:w="115" w:type="dxa"/>
            </w:tcMar>
          </w:tcPr>
          <w:p w:rsidR="00427F57" w:rsidRPr="00C2098A" w:rsidRDefault="00427F57" w:rsidP="00D1103C">
            <w:pPr>
              <w:pStyle w:val="Footer"/>
            </w:pPr>
            <w:r>
              <w:rPr>
                <w:caps w:val="0"/>
              </w:rPr>
              <w:t>{{mobile}}</w:t>
            </w:r>
          </w:p>
        </w:tc>
      </w:tr>
    </w:tbl>
    <w:p w:rsidR="00D1103C" w:rsidRDefault="00D1103C" w:rsidP="00E22E87">
      <w:pPr>
        <w:pStyle w:val="NoSpacing"/>
      </w:pPr>
    </w:p>
    <w:p w:rsidR="00D1103C" w:rsidRDefault="00D1103C" w:rsidP="00E22E87">
      <w:pPr>
        <w:pStyle w:val="NoSpacing"/>
      </w:pPr>
    </w:p>
    <w:p w:rsidR="00D1103C" w:rsidRDefault="00D1103C" w:rsidP="00E22E87">
      <w:pPr>
        <w:pStyle w:val="NoSpacing"/>
      </w:pPr>
    </w:p>
    <w:sectPr w:rsidR="00D1103C" w:rsidSect="00EF7CC9">
      <w:headerReference w:type="default" r:id="rId10"/>
      <w:footerReference w:type="defaul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934" w:rsidRDefault="00DB0934" w:rsidP="00713050">
      <w:pPr>
        <w:spacing w:line="240" w:lineRule="auto"/>
      </w:pPr>
      <w:r>
        <w:separator/>
      </w:r>
    </w:p>
  </w:endnote>
  <w:endnote w:type="continuationSeparator" w:id="0">
    <w:p w:rsidR="00DB0934" w:rsidRDefault="00DB093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C2E8B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428C43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5F58E6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2B7D78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2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934" w:rsidRDefault="00DB0934" w:rsidP="00713050">
      <w:pPr>
        <w:spacing w:line="240" w:lineRule="auto"/>
      </w:pPr>
      <w:r>
        <w:separator/>
      </w:r>
    </w:p>
  </w:footnote>
  <w:footnote w:type="continuationSeparator" w:id="0">
    <w:p w:rsidR="00DB0934" w:rsidRDefault="00DB093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201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6730"/>
    </w:tblGrid>
    <w:tr w:rsidR="00D1103C" w:rsidRPr="00F207C0" w:rsidTr="00D1103C">
      <w:trPr>
        <w:trHeight w:hRule="exact" w:val="2952"/>
      </w:trPr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30"/>
          </w:tblGrid>
          <w:tr w:rsidR="00D1103C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D1103C" w:rsidRDefault="00D1103C" w:rsidP="00D1103C">
                <w:pPr>
                  <w:pStyle w:val="Heading2"/>
                  <w:jc w:val="center"/>
                  <w:outlineLvl w:val="1"/>
                </w:pPr>
                <w:r>
                  <w:t xml:space="preserve"> </w:t>
                </w:r>
              </w:p>
            </w:tc>
          </w:tr>
        </w:tbl>
        <w:p w:rsidR="00D1103C" w:rsidRPr="00F207C0" w:rsidRDefault="00D1103C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5E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D755E"/>
    <w:rsid w:val="004077FB"/>
    <w:rsid w:val="004244FF"/>
    <w:rsid w:val="00424DD9"/>
    <w:rsid w:val="00427F57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14E"/>
    <w:rsid w:val="009B3C40"/>
    <w:rsid w:val="009F7AD9"/>
    <w:rsid w:val="00A42540"/>
    <w:rsid w:val="00A439CB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BD4F60"/>
    <w:rsid w:val="00C2098A"/>
    <w:rsid w:val="00C302D6"/>
    <w:rsid w:val="00C5444A"/>
    <w:rsid w:val="00C612DA"/>
    <w:rsid w:val="00C62C50"/>
    <w:rsid w:val="00C7741E"/>
    <w:rsid w:val="00C875AB"/>
    <w:rsid w:val="00CA3DF1"/>
    <w:rsid w:val="00CA4581"/>
    <w:rsid w:val="00CE18D5"/>
    <w:rsid w:val="00CE513E"/>
    <w:rsid w:val="00D04109"/>
    <w:rsid w:val="00D1103C"/>
    <w:rsid w:val="00D97A41"/>
    <w:rsid w:val="00DB0934"/>
    <w:rsid w:val="00DD3CF6"/>
    <w:rsid w:val="00DD6416"/>
    <w:rsid w:val="00DF4E0A"/>
    <w:rsid w:val="00E02DCD"/>
    <w:rsid w:val="00E12C60"/>
    <w:rsid w:val="00E22E87"/>
    <w:rsid w:val="00E57630"/>
    <w:rsid w:val="00E73CB1"/>
    <w:rsid w:val="00E86C2B"/>
    <w:rsid w:val="00EB2D52"/>
    <w:rsid w:val="00EF7CC9"/>
    <w:rsid w:val="00F207C0"/>
    <w:rsid w:val="00F20AE5"/>
    <w:rsid w:val="00F2714A"/>
    <w:rsid w:val="00F47E97"/>
    <w:rsid w:val="00F645C7"/>
    <w:rsid w:val="00FF4243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tefaq\ittefaq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25E97960594F15B5F89C2F16FB1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B3296-DC2D-4723-8206-303877A27FB3}"/>
      </w:docPartPr>
      <w:docPartBody>
        <w:p w:rsidR="00541CFC" w:rsidRDefault="00611CDB">
          <w:pPr>
            <w:pStyle w:val="3525E97960594F15B5F89C2F16FB1E6F"/>
          </w:pPr>
          <w:r>
            <w:t>YN</w:t>
          </w:r>
        </w:p>
      </w:docPartBody>
    </w:docPart>
    <w:docPart>
      <w:docPartPr>
        <w:name w:val="8BC08A93D5254F14A251F999F2F81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A4B1A-AD3F-4165-91AF-770130C4F723}"/>
      </w:docPartPr>
      <w:docPartBody>
        <w:p w:rsidR="00541CFC" w:rsidRDefault="00611CDB">
          <w:pPr>
            <w:pStyle w:val="8BC08A93D5254F14A251F999F2F81E7F"/>
          </w:pPr>
          <w:r w:rsidRPr="00906BEE">
            <w:t>Objective</w:t>
          </w:r>
        </w:p>
      </w:docPartBody>
    </w:docPart>
    <w:docPart>
      <w:docPartPr>
        <w:name w:val="C5758F778A0041868E1A8FEE0D810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5E161-F1D9-4285-B86A-8DAE93CA1844}"/>
      </w:docPartPr>
      <w:docPartBody>
        <w:p w:rsidR="00541CFC" w:rsidRDefault="00611CDB">
          <w:pPr>
            <w:pStyle w:val="C5758F778A0041868E1A8FEE0D810D13"/>
          </w:pPr>
          <w:r w:rsidRPr="00906BEE">
            <w:t>Skills</w:t>
          </w:r>
        </w:p>
      </w:docPartBody>
    </w:docPart>
    <w:docPart>
      <w:docPartPr>
        <w:name w:val="62F26A419A63418491F065EE6F446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AEA67-5BCB-41D7-A552-187651E037D1}"/>
      </w:docPartPr>
      <w:docPartBody>
        <w:p w:rsidR="00541CFC" w:rsidRDefault="00611CDB">
          <w:pPr>
            <w:pStyle w:val="62F26A419A63418491F065EE6F4468EE"/>
          </w:pPr>
          <w:r>
            <w:t>Your name</w:t>
          </w:r>
        </w:p>
      </w:docPartBody>
    </w:docPart>
    <w:docPart>
      <w:docPartPr>
        <w:name w:val="A6949984677C43EF8797878313791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3759D-D0A8-4B2B-9835-392A46987C9C}"/>
      </w:docPartPr>
      <w:docPartBody>
        <w:p w:rsidR="00541CFC" w:rsidRDefault="00611CDB">
          <w:pPr>
            <w:pStyle w:val="A6949984677C43EF8797878313791DE3"/>
          </w:pPr>
          <w:r w:rsidRPr="007D6458">
            <w:t>Profession or Industry</w:t>
          </w:r>
        </w:p>
      </w:docPartBody>
    </w:docPart>
    <w:docPart>
      <w:docPartPr>
        <w:name w:val="C8ED0E81926543B6AE1C66036B6AD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D65B0-7077-4BC4-AFE6-3BD0980DC64D}"/>
      </w:docPartPr>
      <w:docPartBody>
        <w:p w:rsidR="00541CFC" w:rsidRDefault="00611CDB">
          <w:pPr>
            <w:pStyle w:val="C8ED0E81926543B6AE1C66036B6AD4CD"/>
          </w:pPr>
          <w:r w:rsidRPr="007D6458">
            <w:t>Link to other online properties: Portfolio/Website/Blog</w:t>
          </w:r>
        </w:p>
      </w:docPartBody>
    </w:docPart>
    <w:docPart>
      <w:docPartPr>
        <w:name w:val="FFDC2CE948694278B1C539D52FAF4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E93FE-EE52-453B-BB89-01D19CBF7CD3}"/>
      </w:docPartPr>
      <w:docPartBody>
        <w:p w:rsidR="00541CFC" w:rsidRDefault="00611CDB">
          <w:pPr>
            <w:pStyle w:val="FFDC2CE948694278B1C539D52FAF46ED"/>
          </w:pPr>
          <w:r w:rsidRPr="00906BEE">
            <w:t>Experience</w:t>
          </w:r>
        </w:p>
      </w:docPartBody>
    </w:docPart>
    <w:docPart>
      <w:docPartPr>
        <w:name w:val="BCA304A4C0CD4FA0ACCDE85570C6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BEDAA-2EBF-4E4C-B347-6FACDC050A9F}"/>
      </w:docPartPr>
      <w:docPartBody>
        <w:p w:rsidR="00541CFC" w:rsidRDefault="00611CDB">
          <w:pPr>
            <w:pStyle w:val="BCA304A4C0CD4FA0ACCDE85570C68374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64"/>
    <w:rsid w:val="00020F53"/>
    <w:rsid w:val="00160EDA"/>
    <w:rsid w:val="00541CFC"/>
    <w:rsid w:val="005F2C64"/>
    <w:rsid w:val="00611CDB"/>
    <w:rsid w:val="0095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25E97960594F15B5F89C2F16FB1E6F">
    <w:name w:val="3525E97960594F15B5F89C2F16FB1E6F"/>
  </w:style>
  <w:style w:type="paragraph" w:customStyle="1" w:styleId="8BC08A93D5254F14A251F999F2F81E7F">
    <w:name w:val="8BC08A93D5254F14A251F999F2F81E7F"/>
  </w:style>
  <w:style w:type="paragraph" w:customStyle="1" w:styleId="70FC0C4EFF5F464BAAA44FAC22D22BE3">
    <w:name w:val="70FC0C4EFF5F464BAAA44FAC22D22BE3"/>
  </w:style>
  <w:style w:type="paragraph" w:customStyle="1" w:styleId="C5758F778A0041868E1A8FEE0D810D13">
    <w:name w:val="C5758F778A0041868E1A8FEE0D810D13"/>
  </w:style>
  <w:style w:type="paragraph" w:customStyle="1" w:styleId="4732856E2B694E0B9AFEBA6619EC98D8">
    <w:name w:val="4732856E2B694E0B9AFEBA6619EC98D8"/>
  </w:style>
  <w:style w:type="paragraph" w:customStyle="1" w:styleId="62F26A419A63418491F065EE6F4468EE">
    <w:name w:val="62F26A419A63418491F065EE6F4468EE"/>
  </w:style>
  <w:style w:type="paragraph" w:customStyle="1" w:styleId="A6949984677C43EF8797878313791DE3">
    <w:name w:val="A6949984677C43EF8797878313791DE3"/>
  </w:style>
  <w:style w:type="paragraph" w:customStyle="1" w:styleId="C8ED0E81926543B6AE1C66036B6AD4CD">
    <w:name w:val="C8ED0E81926543B6AE1C66036B6AD4CD"/>
  </w:style>
  <w:style w:type="paragraph" w:customStyle="1" w:styleId="FFDC2CE948694278B1C539D52FAF46ED">
    <w:name w:val="FFDC2CE948694278B1C539D52FAF46ED"/>
  </w:style>
  <w:style w:type="paragraph" w:customStyle="1" w:styleId="2FCCC4C82A2F4F14A03190BE75902AF5">
    <w:name w:val="2FCCC4C82A2F4F14A03190BE75902AF5"/>
  </w:style>
  <w:style w:type="paragraph" w:customStyle="1" w:styleId="4B7D28D292C647F08E09EB6B7B374BF9">
    <w:name w:val="4B7D28D292C647F08E09EB6B7B374BF9"/>
  </w:style>
  <w:style w:type="paragraph" w:customStyle="1" w:styleId="D8C1962E73D043778CD04B514BA19E12">
    <w:name w:val="D8C1962E73D043778CD04B514BA19E12"/>
  </w:style>
  <w:style w:type="paragraph" w:customStyle="1" w:styleId="7D682AA3042F4D2BAB56EB55CBEFA228">
    <w:name w:val="7D682AA3042F4D2BAB56EB55CBEFA228"/>
  </w:style>
  <w:style w:type="paragraph" w:customStyle="1" w:styleId="A436281ED7C2420DA68BB08A4B50FFFD">
    <w:name w:val="A436281ED7C2420DA68BB08A4B50FFFD"/>
  </w:style>
  <w:style w:type="paragraph" w:customStyle="1" w:styleId="7BEBA1C39FE74B4592F577D78613EF99">
    <w:name w:val="7BEBA1C39FE74B4592F577D78613EF99"/>
  </w:style>
  <w:style w:type="paragraph" w:customStyle="1" w:styleId="D46432D7DB484C848DCF514938A57B67">
    <w:name w:val="D46432D7DB484C848DCF514938A57B67"/>
  </w:style>
  <w:style w:type="paragraph" w:customStyle="1" w:styleId="A0885C900F664F62BA5B23ACBA85124D">
    <w:name w:val="A0885C900F664F62BA5B23ACBA85124D"/>
  </w:style>
  <w:style w:type="paragraph" w:customStyle="1" w:styleId="12CF84F103AA44318D9C9117A90C3C8C">
    <w:name w:val="12CF84F103AA44318D9C9117A90C3C8C"/>
  </w:style>
  <w:style w:type="paragraph" w:customStyle="1" w:styleId="AB5EB05DF6244C2A90723C5FEFC1AFD1">
    <w:name w:val="AB5EB05DF6244C2A90723C5FEFC1AFD1"/>
  </w:style>
  <w:style w:type="paragraph" w:customStyle="1" w:styleId="BCA304A4C0CD4FA0ACCDE85570C68374">
    <w:name w:val="BCA304A4C0CD4FA0ACCDE85570C68374"/>
  </w:style>
  <w:style w:type="paragraph" w:customStyle="1" w:styleId="2F880982ABCB490FA323746D57BD97B1">
    <w:name w:val="2F880982ABCB490FA323746D57BD97B1"/>
  </w:style>
  <w:style w:type="paragraph" w:customStyle="1" w:styleId="7AE4B7377D784BF18F8018EBBA573649">
    <w:name w:val="7AE4B7377D784BF18F8018EBBA573649"/>
  </w:style>
  <w:style w:type="paragraph" w:customStyle="1" w:styleId="784F1ACCC5694105B64E3945CA42F045">
    <w:name w:val="784F1ACCC5694105B64E3945CA42F045"/>
  </w:style>
  <w:style w:type="paragraph" w:customStyle="1" w:styleId="73988508DF7F457A9E01D81599DBD436">
    <w:name w:val="73988508DF7F457A9E01D81599DBD436"/>
  </w:style>
  <w:style w:type="paragraph" w:customStyle="1" w:styleId="0055E80BD29543FBB5D0BD1381142101">
    <w:name w:val="0055E80BD29543FBB5D0BD1381142101"/>
  </w:style>
  <w:style w:type="paragraph" w:customStyle="1" w:styleId="8398E96CCC85437B89A4F5F90BD0070D">
    <w:name w:val="8398E96CCC85437B89A4F5F90BD0070D"/>
  </w:style>
  <w:style w:type="paragraph" w:customStyle="1" w:styleId="F427412DA45D4355BC334CB41324EC82">
    <w:name w:val="F427412DA45D4355BC334CB41324EC82"/>
  </w:style>
  <w:style w:type="paragraph" w:customStyle="1" w:styleId="837F450C71E044649C1D9775101EA939">
    <w:name w:val="837F450C71E044649C1D9775101EA939"/>
  </w:style>
  <w:style w:type="paragraph" w:customStyle="1" w:styleId="8F1B13AAE7C243918C024AB66CDDEC35">
    <w:name w:val="8F1B13AAE7C243918C024AB66CDDEC35"/>
  </w:style>
  <w:style w:type="paragraph" w:customStyle="1" w:styleId="F4E973CC42A241C5BB0A944F07D429D8">
    <w:name w:val="F4E973CC42A241C5BB0A944F07D429D8"/>
  </w:style>
  <w:style w:type="paragraph" w:customStyle="1" w:styleId="F14FDDC56F074041977BEE82A960B83E">
    <w:name w:val="F14FDDC56F074041977BEE82A960B83E"/>
    <w:rsid w:val="005F2C64"/>
  </w:style>
  <w:style w:type="paragraph" w:customStyle="1" w:styleId="5108C48F6577416B96C3AE41BEC417A1">
    <w:name w:val="5108C48F6577416B96C3AE41BEC417A1"/>
    <w:rsid w:val="005F2C64"/>
  </w:style>
  <w:style w:type="paragraph" w:customStyle="1" w:styleId="845DCD69FD834590AB41F64BDAEEA82D">
    <w:name w:val="845DCD69FD834590AB41F64BDAEEA82D"/>
    <w:rsid w:val="005F2C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</Template>
  <TotalTime>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2021-05-07T04:52:00Z</dcterms:created>
  <dcterms:modified xsi:type="dcterms:W3CDTF">2021-05-08T11:26:00Z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